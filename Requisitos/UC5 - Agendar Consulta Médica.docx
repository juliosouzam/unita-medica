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5B3E3" w14:textId="77777777" w:rsidR="005C3BCE" w:rsidRDefault="00403742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 xml:space="preserve">Projeto </w:t>
      </w:r>
      <w:proofErr w:type="spellStart"/>
      <w:r>
        <w:rPr>
          <w:rFonts w:cs="Arial"/>
          <w:lang w:val="pt-BR"/>
        </w:rPr>
        <w:t>Unità</w:t>
      </w:r>
      <w:proofErr w:type="spellEnd"/>
      <w:r>
        <w:rPr>
          <w:rFonts w:cs="Arial"/>
          <w:lang w:val="pt-BR"/>
        </w:rPr>
        <w:t xml:space="preserve"> Medica</w:t>
      </w:r>
    </w:p>
    <w:p w14:paraId="6192EF7E" w14:textId="15442C74" w:rsidR="005C3BCE" w:rsidRDefault="00403742">
      <w:pPr>
        <w:pStyle w:val="Ttulo"/>
        <w:rPr>
          <w:rFonts w:cs="Arial"/>
          <w:lang w:val="pt-BR"/>
        </w:rPr>
      </w:pPr>
      <w:bookmarkStart w:id="0" w:name="_Toc423410237"/>
      <w:bookmarkStart w:id="1" w:name="_Toc425054503"/>
      <w:r>
        <w:rPr>
          <w:rFonts w:cs="Arial"/>
          <w:lang w:val="pt-BR"/>
        </w:rPr>
        <w:t xml:space="preserve">Especificação de Caso de Uso: </w:t>
      </w:r>
      <w:bookmarkEnd w:id="0"/>
      <w:bookmarkEnd w:id="1"/>
      <w:r>
        <w:rPr>
          <w:rFonts w:cs="Arial"/>
          <w:lang w:val="pt-BR"/>
        </w:rPr>
        <w:t>UC5 – Agendar Consulta Médica</w:t>
      </w:r>
    </w:p>
    <w:p w14:paraId="5CFAA16B" w14:textId="3BA6807A" w:rsidR="005C3BCE" w:rsidRDefault="00403742">
      <w:pPr>
        <w:pStyle w:val="Ttulo1"/>
        <w:numPr>
          <w:ilvl w:val="0"/>
          <w:numId w:val="2"/>
        </w:numPr>
        <w:tabs>
          <w:tab w:val="left" w:pos="426"/>
        </w:tabs>
        <w:ind w:left="709" w:hanging="709"/>
        <w:rPr>
          <w:rFonts w:cs="Arial"/>
        </w:rPr>
      </w:pPr>
      <w:bookmarkStart w:id="2" w:name="_Toc350264729"/>
      <w:r>
        <w:rPr>
          <w:rFonts w:cs="Arial"/>
        </w:rPr>
        <w:t>Visão Geral e Objetivos</w:t>
      </w:r>
      <w:bookmarkEnd w:id="2"/>
      <w:r>
        <w:rPr>
          <w:rFonts w:cs="Arial"/>
        </w:rPr>
        <w:t xml:space="preserve"> </w:t>
      </w:r>
      <w:bookmarkStart w:id="3" w:name="_Toc423410238"/>
      <w:bookmarkStart w:id="4" w:name="_Toc425054504"/>
      <w:bookmarkEnd w:id="3"/>
      <w:bookmarkEnd w:id="4"/>
    </w:p>
    <w:p w14:paraId="160F6E40" w14:textId="5259CAAF" w:rsidR="005C3BCE" w:rsidRDefault="00403742">
      <w:pPr>
        <w:pStyle w:val="Corpodetexto"/>
        <w:tabs>
          <w:tab w:val="left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Agendar uma consulta médica</w:t>
      </w:r>
    </w:p>
    <w:p w14:paraId="690541B3" w14:textId="1132DE6D" w:rsidR="005C3BCE" w:rsidRDefault="00403742">
      <w:pPr>
        <w:pStyle w:val="Ttulo1"/>
        <w:numPr>
          <w:ilvl w:val="0"/>
          <w:numId w:val="2"/>
        </w:numPr>
        <w:tabs>
          <w:tab w:val="left" w:pos="426"/>
        </w:tabs>
        <w:ind w:left="709" w:hanging="709"/>
        <w:rPr>
          <w:rFonts w:cs="Arial"/>
        </w:rPr>
      </w:pPr>
      <w:bookmarkStart w:id="5" w:name="_Toc350264730"/>
      <w:r>
        <w:rPr>
          <w:rFonts w:cs="Arial"/>
        </w:rPr>
        <w:t>Atores Envolvidos</w:t>
      </w:r>
      <w:bookmarkEnd w:id="5"/>
    </w:p>
    <w:p w14:paraId="678BAD20" w14:textId="7176F3D4" w:rsidR="006A461A" w:rsidRPr="006A461A" w:rsidRDefault="006A461A" w:rsidP="006A461A">
      <w:pPr>
        <w:ind w:left="426"/>
        <w:rPr>
          <w:rFonts w:ascii="Arial" w:hAnsi="Arial" w:cs="Arial"/>
          <w:i/>
          <w:iCs/>
          <w:lang w:val="pt-BR"/>
        </w:rPr>
      </w:pPr>
      <w:r w:rsidRPr="006A461A">
        <w:rPr>
          <w:rFonts w:ascii="Arial" w:hAnsi="Arial" w:cs="Arial"/>
          <w:i/>
          <w:iCs/>
          <w:lang w:val="pt-BR"/>
        </w:rPr>
        <w:t>Paciente</w:t>
      </w:r>
    </w:p>
    <w:p w14:paraId="2AFD5219" w14:textId="233F84A7" w:rsidR="006A461A" w:rsidRDefault="006A461A" w:rsidP="006A461A">
      <w:pPr>
        <w:pStyle w:val="PargrafodaLista"/>
        <w:numPr>
          <w:ilvl w:val="0"/>
          <w:numId w:val="2"/>
        </w:numPr>
        <w:tabs>
          <w:tab w:val="left" w:pos="426"/>
        </w:tabs>
        <w:rPr>
          <w:rFonts w:ascii="Arial" w:hAnsi="Arial" w:cs="Arial"/>
          <w:b/>
          <w:bCs/>
          <w:sz w:val="24"/>
          <w:szCs w:val="24"/>
          <w:lang w:val="pt-BR"/>
        </w:rPr>
      </w:pPr>
      <w:r w:rsidRPr="006A461A">
        <w:rPr>
          <w:rFonts w:ascii="Arial" w:hAnsi="Arial" w:cs="Arial"/>
          <w:b/>
          <w:bCs/>
          <w:sz w:val="24"/>
          <w:szCs w:val="24"/>
          <w:lang w:val="pt-BR"/>
        </w:rPr>
        <w:t>Pré-Requisito</w:t>
      </w:r>
    </w:p>
    <w:p w14:paraId="56D0CE5D" w14:textId="78E677ED" w:rsidR="00800D80" w:rsidRPr="00800D80" w:rsidRDefault="00800D80" w:rsidP="00800D80">
      <w:pPr>
        <w:pStyle w:val="Corpodetexto"/>
        <w:tabs>
          <w:tab w:val="left" w:pos="426"/>
          <w:tab w:val="left" w:pos="993"/>
        </w:tabs>
        <w:ind w:left="0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i/>
          <w:iCs/>
          <w:lang w:val="pt-BR"/>
        </w:rPr>
        <w:tab/>
      </w:r>
      <w:r w:rsidRPr="006A461A">
        <w:rPr>
          <w:rFonts w:ascii="Arial" w:hAnsi="Arial" w:cs="Arial"/>
          <w:i/>
          <w:iCs/>
          <w:lang w:val="pt-BR"/>
        </w:rPr>
        <w:t>Execução do UC</w:t>
      </w:r>
      <w:r>
        <w:rPr>
          <w:rFonts w:ascii="Arial" w:hAnsi="Arial" w:cs="Arial"/>
          <w:i/>
          <w:iCs/>
          <w:lang w:val="pt-BR"/>
        </w:rPr>
        <w:t>3</w:t>
      </w:r>
      <w:r w:rsidRPr="006A461A">
        <w:rPr>
          <w:rFonts w:ascii="Arial" w:hAnsi="Arial" w:cs="Arial"/>
          <w:i/>
          <w:iCs/>
          <w:lang w:val="pt-BR"/>
        </w:rPr>
        <w:t xml:space="preserve"> – </w:t>
      </w:r>
      <w:r>
        <w:rPr>
          <w:rFonts w:ascii="Arial" w:hAnsi="Arial" w:cs="Arial"/>
          <w:i/>
          <w:iCs/>
          <w:lang w:val="pt-BR"/>
        </w:rPr>
        <w:t>Descrever Sintomas</w:t>
      </w:r>
    </w:p>
    <w:p w14:paraId="1DC7CCF7" w14:textId="502A1E03" w:rsidR="0074291D" w:rsidRPr="006A461A" w:rsidRDefault="006A461A" w:rsidP="0074291D">
      <w:pPr>
        <w:pStyle w:val="Corpodetexto"/>
        <w:tabs>
          <w:tab w:val="left" w:pos="426"/>
          <w:tab w:val="left" w:pos="993"/>
        </w:tabs>
        <w:ind w:left="426"/>
        <w:rPr>
          <w:rFonts w:ascii="Arial" w:hAnsi="Arial" w:cs="Arial"/>
          <w:i/>
          <w:iCs/>
          <w:lang w:val="pt-BR"/>
        </w:rPr>
      </w:pPr>
      <w:r w:rsidRPr="006A461A">
        <w:rPr>
          <w:rFonts w:ascii="Arial" w:hAnsi="Arial" w:cs="Arial"/>
          <w:i/>
          <w:iCs/>
          <w:lang w:val="pt-BR"/>
        </w:rPr>
        <w:t>Execução do UC4 – Procurar Especialista</w:t>
      </w:r>
    </w:p>
    <w:p w14:paraId="3217117E" w14:textId="1514BA5D" w:rsidR="005C3BCE" w:rsidRDefault="00403742">
      <w:pPr>
        <w:pStyle w:val="Ttulo1"/>
        <w:numPr>
          <w:ilvl w:val="0"/>
          <w:numId w:val="2"/>
        </w:numPr>
        <w:tabs>
          <w:tab w:val="left" w:pos="426"/>
        </w:tabs>
        <w:ind w:left="709" w:hanging="709"/>
        <w:rPr>
          <w:rFonts w:cs="Arial"/>
          <w:lang w:val="fr-FR"/>
        </w:rPr>
      </w:pPr>
      <w:bookmarkStart w:id="6" w:name="_Toc350264733"/>
      <w:bookmarkStart w:id="7" w:name="_Toc423410239"/>
      <w:bookmarkStart w:id="8" w:name="_Toc425054505"/>
      <w:r>
        <w:rPr>
          <w:rFonts w:cs="Arial"/>
        </w:rPr>
        <w:t>Fluxo de Eventos</w:t>
      </w:r>
      <w:bookmarkEnd w:id="6"/>
      <w:bookmarkEnd w:id="7"/>
      <w:bookmarkEnd w:id="8"/>
    </w:p>
    <w:p w14:paraId="3A06E1DF" w14:textId="29E3FA80" w:rsidR="005C3BCE" w:rsidRDefault="00403742">
      <w:pPr>
        <w:pStyle w:val="Ttulo2"/>
        <w:numPr>
          <w:ilvl w:val="1"/>
          <w:numId w:val="2"/>
        </w:numPr>
        <w:ind w:left="426"/>
        <w:rPr>
          <w:rFonts w:ascii="Arial" w:hAnsi="Arial" w:cs="Arial"/>
        </w:rPr>
      </w:pPr>
      <w:bookmarkStart w:id="9" w:name="_Toc350264734"/>
      <w:bookmarkStart w:id="10" w:name="_Toc423410240"/>
      <w:bookmarkStart w:id="11" w:name="_Toc425054506"/>
      <w:r>
        <w:rPr>
          <w:rFonts w:ascii="Arial" w:hAnsi="Arial" w:cs="Arial"/>
        </w:rPr>
        <w:t xml:space="preserve"> Fluxo Básico</w:t>
      </w:r>
      <w:bookmarkEnd w:id="9"/>
      <w:bookmarkEnd w:id="10"/>
      <w:bookmarkEnd w:id="11"/>
      <w:r>
        <w:rPr>
          <w:rFonts w:ascii="Arial" w:hAnsi="Arial" w:cs="Arial"/>
        </w:rPr>
        <w:t xml:space="preserve"> </w:t>
      </w:r>
    </w:p>
    <w:p w14:paraId="585EDEFC" w14:textId="77777777" w:rsidR="005C3BCE" w:rsidRDefault="00403742">
      <w:pPr>
        <w:pStyle w:val="Ttulo3"/>
        <w:numPr>
          <w:ilvl w:val="2"/>
          <w:numId w:val="2"/>
        </w:numPr>
        <w:ind w:left="993" w:hanging="596"/>
      </w:pPr>
      <w:r>
        <w:t>Sistema Exibe a Interface 1</w:t>
      </w:r>
    </w:p>
    <w:p w14:paraId="4A9D3C6B" w14:textId="786E7AF3" w:rsidR="005C3BCE" w:rsidRDefault="00403742">
      <w:pPr>
        <w:pStyle w:val="Ttulo3"/>
        <w:numPr>
          <w:ilvl w:val="2"/>
          <w:numId w:val="2"/>
        </w:numPr>
        <w:ind w:left="993" w:hanging="596"/>
      </w:pPr>
      <w:r>
        <w:t xml:space="preserve">Paciente aciona a opção </w:t>
      </w:r>
      <w:r w:rsidR="00800D80">
        <w:t>Horários disponíveis</w:t>
      </w:r>
    </w:p>
    <w:p w14:paraId="0D23AAAB" w14:textId="2D8A8917" w:rsidR="005C3BCE" w:rsidRPr="00E424BC" w:rsidRDefault="00376985">
      <w:pPr>
        <w:rPr>
          <w:rFonts w:ascii="Arial" w:hAnsi="Arial" w:cs="Arial"/>
          <w:lang w:val="pt-BR" w:eastAsia="pt-BR"/>
        </w:rPr>
      </w:pPr>
      <w:r w:rsidRPr="00E424BC">
        <w:rPr>
          <w:rFonts w:ascii="Arial" w:hAnsi="Arial" w:cs="Arial"/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25585A23" wp14:editId="523FAD9D">
            <wp:simplePos x="0" y="0"/>
            <wp:positionH relativeFrom="margin">
              <wp:posOffset>-53340</wp:posOffset>
            </wp:positionH>
            <wp:positionV relativeFrom="paragraph">
              <wp:posOffset>173355</wp:posOffset>
            </wp:positionV>
            <wp:extent cx="2710180" cy="3429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5 Intefac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742" w:rsidRPr="00E424BC">
        <w:rPr>
          <w:rFonts w:ascii="Arial" w:hAnsi="Arial" w:cs="Arial"/>
          <w:lang w:val="pt-BR" w:eastAsia="pt-BR"/>
        </w:rPr>
        <w:t>Interface 1</w:t>
      </w:r>
    </w:p>
    <w:p w14:paraId="2C5714C6" w14:textId="44668F0C" w:rsidR="005C3BCE" w:rsidRDefault="00376985">
      <w:pPr>
        <w:rPr>
          <w:lang w:val="pt-BR" w:eastAsia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61AAD940" wp14:editId="2D855BC5">
                <wp:simplePos x="0" y="0"/>
                <wp:positionH relativeFrom="column">
                  <wp:posOffset>2794635</wp:posOffset>
                </wp:positionH>
                <wp:positionV relativeFrom="paragraph">
                  <wp:posOffset>20320</wp:posOffset>
                </wp:positionV>
                <wp:extent cx="2520950" cy="3451225"/>
                <wp:effectExtent l="0" t="0" r="19685" b="15875"/>
                <wp:wrapSquare wrapText="bothSides"/>
                <wp:docPr id="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345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B5BB8A" w14:textId="77777777" w:rsidR="005C3BCE" w:rsidRDefault="00403742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Título: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Unità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Medica Olá &lt;usuário&gt;</w:t>
                            </w:r>
                          </w:p>
                          <w:p w14:paraId="19E8672A" w14:textId="77750B71" w:rsidR="005C3BCE" w:rsidRDefault="005C3BCE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6044DAB2" w14:textId="3232FAF9" w:rsidR="00800D80" w:rsidRDefault="00800D80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Interface mostra uma lista de especialistas mais indicados que possam atender de acordo com os sintomas descritos no UC3 – Descrever Sintomas</w:t>
                            </w:r>
                          </w:p>
                          <w:p w14:paraId="5BDE3A72" w14:textId="77777777" w:rsidR="00800D80" w:rsidRDefault="00800D80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1F67FCD1" w14:textId="77777777" w:rsidR="00800D80" w:rsidRDefault="00800D80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03CA7B6C" w14:textId="7355032E" w:rsidR="005C3BCE" w:rsidRDefault="00800D80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Horários disponíveis</w:t>
                            </w:r>
                            <w:r w:rsidR="00403742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: Aciona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 interface 2 e exibe</w:t>
                            </w:r>
                            <w:r w:rsidR="00403742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os horários disponíveis para consulta do especialista escolhido</w:t>
                            </w:r>
                            <w:r w:rsidR="00403742">
                              <w:rPr>
                                <w:rFonts w:ascii="Arial" w:hAnsi="Arial" w:cs="Arial"/>
                                <w:lang w:val="pt-BR"/>
                              </w:rPr>
                              <w:t>.</w:t>
                            </w:r>
                          </w:p>
                          <w:p w14:paraId="0C0A1C21" w14:textId="03F8EC8D" w:rsidR="005C3BCE" w:rsidRDefault="005C3BCE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7F97884E" w14:textId="77777777" w:rsidR="00800D80" w:rsidRDefault="00800D80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7AE5D043" w14:textId="77777777" w:rsidR="005C3BCE" w:rsidRDefault="00403742" w:rsidP="00800D80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Voltar – Volta para a tela anterior</w:t>
                            </w:r>
                          </w:p>
                          <w:p w14:paraId="5D7395F8" w14:textId="77777777" w:rsidR="005C3BCE" w:rsidRDefault="005C3BCE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AD940" id="Caixa de Texto 2" o:spid="_x0000_s1026" style="position:absolute;margin-left:220.05pt;margin-top:1.6pt;width:198.5pt;height:271.75pt;z-index: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" strokeweight=".26mm">
                <v:textbox>
                  <w:txbxContent>
                    <w:p w14:paraId="1FB5BB8A" w14:textId="77777777" w:rsidR="005C3BCE" w:rsidRDefault="00403742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Título: </w:t>
                      </w:r>
                      <w:proofErr w:type="spellStart"/>
                      <w:r>
                        <w:rPr>
                          <w:rFonts w:ascii="Arial" w:hAnsi="Arial" w:cs="Arial"/>
                          <w:lang w:val="pt-BR"/>
                        </w:rPr>
                        <w:t>Unità</w:t>
                      </w:r>
                      <w:proofErr w:type="spellEnd"/>
                      <w:r>
                        <w:rPr>
                          <w:rFonts w:ascii="Arial" w:hAnsi="Arial" w:cs="Arial"/>
                          <w:lang w:val="pt-BR"/>
                        </w:rPr>
                        <w:t xml:space="preserve"> Medica Olá &lt;usuário&gt;</w:t>
                      </w:r>
                    </w:p>
                    <w:p w14:paraId="19E8672A" w14:textId="77750B71" w:rsidR="005C3BCE" w:rsidRDefault="005C3BCE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6044DAB2" w14:textId="3232FAF9" w:rsidR="00800D80" w:rsidRDefault="00800D80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Interface mostra uma lista de especialistas mais indicados que possam atender de acordo com os sintomas descritos no UC3 – Descrever Sintomas</w:t>
                      </w:r>
                    </w:p>
                    <w:p w14:paraId="5BDE3A72" w14:textId="77777777" w:rsidR="00800D80" w:rsidRDefault="00800D80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1F67FCD1" w14:textId="77777777" w:rsidR="00800D80" w:rsidRDefault="00800D80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03CA7B6C" w14:textId="7355032E" w:rsidR="005C3BCE" w:rsidRDefault="00800D80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Horários disponíveis</w:t>
                      </w:r>
                      <w:r w:rsidR="00403742">
                        <w:rPr>
                          <w:rFonts w:ascii="Arial" w:hAnsi="Arial" w:cs="Arial"/>
                          <w:lang w:val="pt-BR"/>
                        </w:rPr>
                        <w:t xml:space="preserve">: Aciona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a interface 2 e exibe</w:t>
                      </w:r>
                      <w:r w:rsidR="00403742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os horários disponíveis para consulta do especialista escolhido</w:t>
                      </w:r>
                      <w:r w:rsidR="00403742">
                        <w:rPr>
                          <w:rFonts w:ascii="Arial" w:hAnsi="Arial" w:cs="Arial"/>
                          <w:lang w:val="pt-BR"/>
                        </w:rPr>
                        <w:t>.</w:t>
                      </w:r>
                    </w:p>
                    <w:p w14:paraId="0C0A1C21" w14:textId="03F8EC8D" w:rsidR="005C3BCE" w:rsidRDefault="005C3BCE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7F97884E" w14:textId="77777777" w:rsidR="00800D80" w:rsidRDefault="00800D80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7AE5D043" w14:textId="77777777" w:rsidR="005C3BCE" w:rsidRDefault="00403742" w:rsidP="00800D80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Voltar – Volta para a tela anterior</w:t>
                      </w:r>
                    </w:p>
                    <w:p w14:paraId="5D7395F8" w14:textId="77777777" w:rsidR="005C3BCE" w:rsidRDefault="005C3BCE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3C4C1AE" w14:textId="60B5BD59" w:rsidR="005C3BCE" w:rsidRDefault="005C3BCE">
      <w:pPr>
        <w:rPr>
          <w:lang w:val="pt-BR" w:eastAsia="pt-BR"/>
        </w:rPr>
      </w:pPr>
    </w:p>
    <w:p w14:paraId="4E46EA34" w14:textId="3194BF4B" w:rsidR="005C3BCE" w:rsidRDefault="005C3BCE">
      <w:pPr>
        <w:rPr>
          <w:lang w:val="pt-BR" w:eastAsia="pt-BR"/>
        </w:rPr>
      </w:pPr>
    </w:p>
    <w:p w14:paraId="1193BD5C" w14:textId="77777777" w:rsidR="005C3BCE" w:rsidRDefault="00403742">
      <w:pPr>
        <w:widowControl/>
        <w:spacing w:line="240" w:lineRule="auto"/>
        <w:rPr>
          <w:rFonts w:ascii="Arial" w:hAnsi="Arial"/>
          <w:i/>
          <w:iCs/>
          <w:lang w:val="pt-BR"/>
        </w:rPr>
      </w:pPr>
      <w:r>
        <w:br w:type="page"/>
      </w:r>
    </w:p>
    <w:p w14:paraId="2CC7BAC4" w14:textId="7119A217" w:rsidR="00AD331B" w:rsidRDefault="00AD331B">
      <w:pPr>
        <w:pStyle w:val="Ttulo3"/>
        <w:numPr>
          <w:ilvl w:val="2"/>
          <w:numId w:val="2"/>
        </w:numPr>
        <w:ind w:left="993" w:hanging="596"/>
      </w:pPr>
      <w:r>
        <w:lastRenderedPageBreak/>
        <w:t>Sistema exibe a interface 2</w:t>
      </w:r>
    </w:p>
    <w:p w14:paraId="48706FAE" w14:textId="6470B1D2" w:rsidR="005C3BCE" w:rsidRDefault="00AD331B">
      <w:pPr>
        <w:pStyle w:val="Ttulo3"/>
        <w:numPr>
          <w:ilvl w:val="2"/>
          <w:numId w:val="2"/>
        </w:numPr>
        <w:ind w:left="993" w:hanging="596"/>
      </w:pPr>
      <w:r>
        <w:t>Paciente aciona a opção agendar.</w:t>
      </w:r>
    </w:p>
    <w:p w14:paraId="5262A7D2" w14:textId="77777777" w:rsidR="00E424BC" w:rsidRPr="00E424BC" w:rsidRDefault="00E424BC" w:rsidP="00E424BC">
      <w:pPr>
        <w:rPr>
          <w:lang w:val="pt-BR"/>
        </w:rPr>
      </w:pPr>
    </w:p>
    <w:p w14:paraId="72211A43" w14:textId="4ACC104B" w:rsidR="00E424BC" w:rsidRPr="00E424BC" w:rsidRDefault="00E424BC" w:rsidP="00E424BC">
      <w:pPr>
        <w:ind w:left="397"/>
        <w:rPr>
          <w:rFonts w:ascii="Arial" w:hAnsi="Arial" w:cs="Arial"/>
          <w:lang w:val="pt-BR"/>
        </w:rPr>
      </w:pPr>
      <w:r w:rsidRPr="00E424BC">
        <w:rPr>
          <w:rFonts w:ascii="Arial" w:hAnsi="Arial" w:cs="Arial"/>
          <w:lang w:val="pt-BR"/>
        </w:rPr>
        <w:t>Interface 2</w:t>
      </w:r>
    </w:p>
    <w:p w14:paraId="50CCAB00" w14:textId="0C792699" w:rsidR="00E424BC" w:rsidRDefault="00E424BC" w:rsidP="00E424BC">
      <w:pPr>
        <w:ind w:left="397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418CD03F" wp14:editId="33F41D33">
                <wp:simplePos x="0" y="0"/>
                <wp:positionH relativeFrom="column">
                  <wp:posOffset>3013710</wp:posOffset>
                </wp:positionH>
                <wp:positionV relativeFrom="paragraph">
                  <wp:posOffset>91440</wp:posOffset>
                </wp:positionV>
                <wp:extent cx="2520950" cy="2771775"/>
                <wp:effectExtent l="0" t="0" r="19685" b="28575"/>
                <wp:wrapSquare wrapText="bothSides"/>
                <wp:docPr id="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700D8A" w14:textId="3C8BF3A3" w:rsidR="00800D80" w:rsidRDefault="00800D80" w:rsidP="00E424BC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Interface mostra uma lista de horários disponíveis do especialista</w:t>
                            </w:r>
                            <w:r w:rsidR="00990A58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escolhido.</w:t>
                            </w:r>
                          </w:p>
                          <w:p w14:paraId="51AC6338" w14:textId="77777777" w:rsidR="00800D80" w:rsidRDefault="00800D80" w:rsidP="00E424BC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4CA5076C" w14:textId="708FDDC8" w:rsidR="005C3BCE" w:rsidRDefault="00403742" w:rsidP="00E424BC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Agendar – </w:t>
                            </w:r>
                            <w:r w:rsidR="00E424BC">
                              <w:rPr>
                                <w:rFonts w:ascii="Arial" w:hAnsi="Arial" w:cs="Arial"/>
                                <w:lang w:val="pt-BR"/>
                              </w:rPr>
                              <w:t>Exibe</w:t>
                            </w:r>
                            <w:r w:rsidR="00800D80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a interface 3</w:t>
                            </w:r>
                            <w:r w:rsidR="006A31A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solicitando </w:t>
                            </w:r>
                            <w:r w:rsidR="00E424BC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se o paciente quer realmente </w:t>
                            </w:r>
                            <w:r w:rsidR="006A31A1">
                              <w:rPr>
                                <w:rFonts w:ascii="Arial" w:hAnsi="Arial" w:cs="Arial"/>
                                <w:lang w:val="pt-BR"/>
                              </w:rPr>
                              <w:t>confirma</w:t>
                            </w:r>
                            <w:r w:rsidR="00D74E7D">
                              <w:rPr>
                                <w:rFonts w:ascii="Arial" w:hAnsi="Arial" w:cs="Arial"/>
                                <w:lang w:val="pt-BR"/>
                              </w:rPr>
                              <w:t>r</w:t>
                            </w:r>
                            <w:r w:rsidR="006A31A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a consulta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.</w:t>
                            </w:r>
                          </w:p>
                          <w:p w14:paraId="7DF5AD3D" w14:textId="29972285" w:rsidR="005C3BCE" w:rsidRDefault="005C3BCE" w:rsidP="00E424BC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55040754" w14:textId="77777777" w:rsidR="005C3BCE" w:rsidRDefault="00403742" w:rsidP="00E424BC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Voltar – volta para a tela anterior</w:t>
                            </w:r>
                          </w:p>
                          <w:p w14:paraId="1699F942" w14:textId="77777777" w:rsidR="005C3BCE" w:rsidRDefault="005C3BCE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CD03F" id="_x0000_s1027" style="position:absolute;left:0;text-align:left;margin-left:237.3pt;margin-top:7.2pt;width:198.5pt;height:218.25pt;z-index:3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" strokeweight=".26mm">
                <v:textbox>
                  <w:txbxContent>
                    <w:p w14:paraId="4A700D8A" w14:textId="3C8BF3A3" w:rsidR="00800D80" w:rsidRDefault="00800D80" w:rsidP="00E424BC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Interface mostra uma lista de horários disponíveis do especialista</w:t>
                      </w:r>
                      <w:r w:rsidR="00990A58">
                        <w:rPr>
                          <w:rFonts w:ascii="Arial" w:hAnsi="Arial" w:cs="Arial"/>
                          <w:lang w:val="pt-BR"/>
                        </w:rPr>
                        <w:t xml:space="preserve"> escolhido.</w:t>
                      </w:r>
                    </w:p>
                    <w:p w14:paraId="51AC6338" w14:textId="77777777" w:rsidR="00800D80" w:rsidRDefault="00800D80" w:rsidP="00E424BC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4CA5076C" w14:textId="708FDDC8" w:rsidR="005C3BCE" w:rsidRDefault="00403742" w:rsidP="00E424BC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Agendar – </w:t>
                      </w:r>
                      <w:r w:rsidR="00E424BC">
                        <w:rPr>
                          <w:rFonts w:ascii="Arial" w:hAnsi="Arial" w:cs="Arial"/>
                          <w:lang w:val="pt-BR"/>
                        </w:rPr>
                        <w:t>Exibe</w:t>
                      </w:r>
                      <w:r w:rsidR="00800D80">
                        <w:rPr>
                          <w:rFonts w:ascii="Arial" w:hAnsi="Arial" w:cs="Arial"/>
                          <w:lang w:val="pt-BR"/>
                        </w:rPr>
                        <w:t xml:space="preserve"> a interface 3</w:t>
                      </w:r>
                      <w:r w:rsidR="006A31A1">
                        <w:rPr>
                          <w:rFonts w:ascii="Arial" w:hAnsi="Arial" w:cs="Arial"/>
                          <w:lang w:val="pt-BR"/>
                        </w:rPr>
                        <w:t xml:space="preserve"> solicitando </w:t>
                      </w:r>
                      <w:r w:rsidR="00E424BC">
                        <w:rPr>
                          <w:rFonts w:ascii="Arial" w:hAnsi="Arial" w:cs="Arial"/>
                          <w:lang w:val="pt-BR"/>
                        </w:rPr>
                        <w:t xml:space="preserve">se o paciente quer realmente </w:t>
                      </w:r>
                      <w:r w:rsidR="006A31A1">
                        <w:rPr>
                          <w:rFonts w:ascii="Arial" w:hAnsi="Arial" w:cs="Arial"/>
                          <w:lang w:val="pt-BR"/>
                        </w:rPr>
                        <w:t>confirma</w:t>
                      </w:r>
                      <w:r w:rsidR="00D74E7D">
                        <w:rPr>
                          <w:rFonts w:ascii="Arial" w:hAnsi="Arial" w:cs="Arial"/>
                          <w:lang w:val="pt-BR"/>
                        </w:rPr>
                        <w:t>r</w:t>
                      </w:r>
                      <w:r w:rsidR="006A31A1">
                        <w:rPr>
                          <w:rFonts w:ascii="Arial" w:hAnsi="Arial" w:cs="Arial"/>
                          <w:lang w:val="pt-BR"/>
                        </w:rPr>
                        <w:t xml:space="preserve"> a consulta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.</w:t>
                      </w:r>
                    </w:p>
                    <w:p w14:paraId="7DF5AD3D" w14:textId="29972285" w:rsidR="005C3BCE" w:rsidRDefault="005C3BCE" w:rsidP="00E424BC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55040754" w14:textId="77777777" w:rsidR="005C3BCE" w:rsidRDefault="00403742" w:rsidP="00E424BC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Voltar – volta para a tela anterior</w:t>
                      </w:r>
                    </w:p>
                    <w:p w14:paraId="1699F942" w14:textId="77777777" w:rsidR="005C3BCE" w:rsidRDefault="005C3BCE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0" distR="0" simplePos="0" relativeHeight="5" behindDoc="0" locked="0" layoutInCell="1" allowOverlap="1" wp14:anchorId="5CE4542F" wp14:editId="79C2E2D1">
            <wp:simplePos x="0" y="0"/>
            <wp:positionH relativeFrom="margin">
              <wp:posOffset>230505</wp:posOffset>
            </wp:positionH>
            <wp:positionV relativeFrom="paragraph">
              <wp:posOffset>102870</wp:posOffset>
            </wp:positionV>
            <wp:extent cx="2483485" cy="2782570"/>
            <wp:effectExtent l="0" t="0" r="0" b="0"/>
            <wp:wrapNone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5176E" w14:textId="527CBC7B" w:rsidR="00E424BC" w:rsidRDefault="00E424BC" w:rsidP="00E424BC">
      <w:pPr>
        <w:rPr>
          <w:lang w:val="pt-BR"/>
        </w:rPr>
      </w:pPr>
    </w:p>
    <w:p w14:paraId="3F902019" w14:textId="24108A52" w:rsidR="00E424BC" w:rsidRDefault="00E424BC" w:rsidP="00E424BC">
      <w:pPr>
        <w:rPr>
          <w:lang w:val="pt-BR"/>
        </w:rPr>
      </w:pPr>
    </w:p>
    <w:p w14:paraId="13858A75" w14:textId="3EC855AD" w:rsidR="00E424BC" w:rsidRDefault="00E424BC" w:rsidP="00E424BC">
      <w:pPr>
        <w:rPr>
          <w:lang w:val="pt-BR"/>
        </w:rPr>
      </w:pPr>
    </w:p>
    <w:p w14:paraId="533DD142" w14:textId="2FDEE1D0" w:rsidR="00E424BC" w:rsidRDefault="00E424BC" w:rsidP="00E424BC">
      <w:pPr>
        <w:rPr>
          <w:lang w:val="pt-BR"/>
        </w:rPr>
      </w:pPr>
    </w:p>
    <w:p w14:paraId="434123D8" w14:textId="3508ED70" w:rsidR="00E424BC" w:rsidRDefault="00E424BC" w:rsidP="00E424BC">
      <w:pPr>
        <w:rPr>
          <w:lang w:val="pt-BR"/>
        </w:rPr>
      </w:pPr>
    </w:p>
    <w:p w14:paraId="32899E9B" w14:textId="522CFC7E" w:rsidR="00E424BC" w:rsidRDefault="00E424BC" w:rsidP="00E424BC">
      <w:pPr>
        <w:rPr>
          <w:lang w:val="pt-BR"/>
        </w:rPr>
      </w:pPr>
    </w:p>
    <w:p w14:paraId="79F8CB12" w14:textId="0DF19BF9" w:rsidR="00E424BC" w:rsidRDefault="00E424BC" w:rsidP="00E424BC">
      <w:pPr>
        <w:rPr>
          <w:lang w:val="pt-BR"/>
        </w:rPr>
      </w:pPr>
    </w:p>
    <w:p w14:paraId="2B14FCA2" w14:textId="0A438026" w:rsidR="00E424BC" w:rsidRDefault="00E424BC" w:rsidP="00E424BC">
      <w:pPr>
        <w:rPr>
          <w:lang w:val="pt-BR"/>
        </w:rPr>
      </w:pPr>
    </w:p>
    <w:p w14:paraId="4C0A2097" w14:textId="76005B19" w:rsidR="00E424BC" w:rsidRDefault="00E424BC" w:rsidP="00E424BC">
      <w:pPr>
        <w:rPr>
          <w:lang w:val="pt-BR"/>
        </w:rPr>
      </w:pPr>
    </w:p>
    <w:p w14:paraId="4901CD1A" w14:textId="3DA1F6A7" w:rsidR="00E424BC" w:rsidRDefault="00E424BC" w:rsidP="00E424BC">
      <w:pPr>
        <w:rPr>
          <w:lang w:val="pt-BR"/>
        </w:rPr>
      </w:pPr>
    </w:p>
    <w:p w14:paraId="0807A626" w14:textId="6569EE95" w:rsidR="00E424BC" w:rsidRDefault="00E424BC" w:rsidP="00E424BC">
      <w:pPr>
        <w:rPr>
          <w:lang w:val="pt-BR"/>
        </w:rPr>
      </w:pPr>
    </w:p>
    <w:p w14:paraId="7B44EC74" w14:textId="6A64DDDC" w:rsidR="00E424BC" w:rsidRDefault="00E424BC" w:rsidP="00E424BC">
      <w:pPr>
        <w:rPr>
          <w:lang w:val="pt-BR"/>
        </w:rPr>
      </w:pPr>
    </w:p>
    <w:p w14:paraId="339C2F3C" w14:textId="1A474412" w:rsidR="00E424BC" w:rsidRDefault="00E424BC" w:rsidP="00E424BC">
      <w:pPr>
        <w:rPr>
          <w:lang w:val="pt-BR"/>
        </w:rPr>
      </w:pPr>
    </w:p>
    <w:p w14:paraId="15FBD942" w14:textId="3B94A8DD" w:rsidR="00E424BC" w:rsidRDefault="00E424BC" w:rsidP="00E424BC">
      <w:pPr>
        <w:rPr>
          <w:lang w:val="pt-BR"/>
        </w:rPr>
      </w:pPr>
    </w:p>
    <w:p w14:paraId="696CA4BF" w14:textId="7D3CF180" w:rsidR="00E424BC" w:rsidRDefault="00E424BC" w:rsidP="00E424BC">
      <w:pPr>
        <w:rPr>
          <w:lang w:val="pt-BR"/>
        </w:rPr>
      </w:pPr>
    </w:p>
    <w:p w14:paraId="79BF2D41" w14:textId="0843A4E3" w:rsidR="00E424BC" w:rsidRDefault="00E424BC" w:rsidP="00E424BC">
      <w:pPr>
        <w:rPr>
          <w:lang w:val="pt-BR"/>
        </w:rPr>
      </w:pPr>
    </w:p>
    <w:p w14:paraId="2090E485" w14:textId="5ED4CA29" w:rsidR="00E424BC" w:rsidRDefault="00E424BC" w:rsidP="00E424BC">
      <w:pPr>
        <w:rPr>
          <w:lang w:val="pt-BR"/>
        </w:rPr>
      </w:pPr>
    </w:p>
    <w:p w14:paraId="77137B1C" w14:textId="6277C740" w:rsidR="00E424BC" w:rsidRDefault="00E424BC" w:rsidP="00E424BC">
      <w:pPr>
        <w:rPr>
          <w:lang w:val="pt-BR"/>
        </w:rPr>
      </w:pPr>
    </w:p>
    <w:p w14:paraId="1379DBAA" w14:textId="0FD36BB5" w:rsidR="00E424BC" w:rsidRPr="00E424BC" w:rsidRDefault="00E424BC" w:rsidP="00E424BC">
      <w:pPr>
        <w:rPr>
          <w:lang w:val="pt-BR"/>
        </w:rPr>
      </w:pPr>
    </w:p>
    <w:p w14:paraId="7A51A1E5" w14:textId="6A084179" w:rsidR="00E424BC" w:rsidRPr="00E424BC" w:rsidRDefault="00E424BC">
      <w:pPr>
        <w:pStyle w:val="Ttulo3"/>
        <w:numPr>
          <w:ilvl w:val="2"/>
          <w:numId w:val="2"/>
        </w:numPr>
        <w:ind w:left="993" w:hanging="596"/>
      </w:pPr>
      <w:r>
        <w:t>Sistema exibe a interface 3</w:t>
      </w:r>
    </w:p>
    <w:p w14:paraId="1C793291" w14:textId="6C3AFA12" w:rsidR="005C3BCE" w:rsidRDefault="00E424BC">
      <w:pPr>
        <w:pStyle w:val="Ttulo3"/>
        <w:numPr>
          <w:ilvl w:val="2"/>
          <w:numId w:val="2"/>
        </w:numPr>
        <w:ind w:left="993" w:hanging="596"/>
        <w:rPr>
          <w:rFonts w:cs="Arial"/>
        </w:rPr>
      </w:pPr>
      <w:r>
        <w:rPr>
          <w:rFonts w:cs="Arial"/>
        </w:rPr>
        <w:t>Paciente aciona a opção confirmar</w:t>
      </w:r>
    </w:p>
    <w:p w14:paraId="2D9874A2" w14:textId="77777777" w:rsidR="00E424BC" w:rsidRPr="00E424BC" w:rsidRDefault="00E424BC" w:rsidP="00E424BC">
      <w:pPr>
        <w:rPr>
          <w:lang w:val="pt-BR"/>
        </w:rPr>
      </w:pPr>
    </w:p>
    <w:p w14:paraId="462859FF" w14:textId="5AE26D7B" w:rsidR="00E424BC" w:rsidRPr="00E424BC" w:rsidRDefault="00E424BC" w:rsidP="00E424BC">
      <w:pPr>
        <w:ind w:left="397"/>
        <w:rPr>
          <w:rFonts w:ascii="Arial" w:hAnsi="Arial" w:cs="Arial"/>
          <w:lang w:val="pt-BR"/>
        </w:rPr>
      </w:pPr>
      <w:r w:rsidRPr="00E424BC">
        <w:rPr>
          <w:rFonts w:ascii="Arial" w:hAnsi="Arial" w:cs="Arial"/>
          <w:lang w:val="pt-BR"/>
        </w:rPr>
        <w:t>Interface 3</w:t>
      </w:r>
    </w:p>
    <w:p w14:paraId="1FDE2BBC" w14:textId="3EA6E47E" w:rsidR="00E424BC" w:rsidRDefault="00E424BC" w:rsidP="00E424BC">
      <w:pPr>
        <w:rPr>
          <w:lang w:val="pt-BR"/>
        </w:rPr>
      </w:pPr>
    </w:p>
    <w:p w14:paraId="2CB927AB" w14:textId="3E8CD506" w:rsidR="00E424BC" w:rsidRDefault="00E424BC" w:rsidP="00E424BC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8DCE9D" wp14:editId="49AA8675">
                <wp:simplePos x="0" y="0"/>
                <wp:positionH relativeFrom="column">
                  <wp:posOffset>3023235</wp:posOffset>
                </wp:positionH>
                <wp:positionV relativeFrom="paragraph">
                  <wp:posOffset>15240</wp:posOffset>
                </wp:positionV>
                <wp:extent cx="2520950" cy="2771775"/>
                <wp:effectExtent l="0" t="0" r="19685" b="28575"/>
                <wp:wrapSquare wrapText="bothSides"/>
                <wp:docPr id="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64F78D" w14:textId="77777777" w:rsidR="00E424BC" w:rsidRDefault="00E424BC" w:rsidP="00E424BC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Interface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responsável pela confirmação da consulta</w:t>
                            </w:r>
                          </w:p>
                          <w:p w14:paraId="667061D7" w14:textId="77777777" w:rsidR="00E424BC" w:rsidRDefault="00E424BC" w:rsidP="00E424BC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7B1AAC1F" w14:textId="03938143" w:rsidR="00E424BC" w:rsidRDefault="00E424BC" w:rsidP="00E424BC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Confirmar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– Registra a consulta e exibe a interface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4 exibindo mensagem de sucesso.</w:t>
                            </w:r>
                          </w:p>
                          <w:p w14:paraId="494A1BFE" w14:textId="77777777" w:rsidR="00E424BC" w:rsidRDefault="00E424BC" w:rsidP="00E424BC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3B20CD7E" w14:textId="77777777" w:rsidR="00E424BC" w:rsidRDefault="00E424BC" w:rsidP="00E424BC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Voltar – volta para a tela anterior</w:t>
                            </w:r>
                          </w:p>
                          <w:p w14:paraId="74783C07" w14:textId="77777777" w:rsidR="00E424BC" w:rsidRDefault="00E424BC" w:rsidP="00E424B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DCE9D" id="_x0000_s1028" style="position:absolute;margin-left:238.05pt;margin-top:1.2pt;width:198.5pt;height:218.2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" strokeweight=".26mm">
                <v:textbox>
                  <w:txbxContent>
                    <w:p w14:paraId="1664F78D" w14:textId="77777777" w:rsidR="00E424BC" w:rsidRDefault="00E424BC" w:rsidP="00E424BC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Interface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responsável pela confirmação da consulta</w:t>
                      </w:r>
                    </w:p>
                    <w:p w14:paraId="667061D7" w14:textId="77777777" w:rsidR="00E424BC" w:rsidRDefault="00E424BC" w:rsidP="00E424BC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7B1AAC1F" w14:textId="03938143" w:rsidR="00E424BC" w:rsidRDefault="00E424BC" w:rsidP="00E424BC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Confirmar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– Registra a consulta e exibe a interface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4 exibindo mensagem de sucesso.</w:t>
                      </w:r>
                    </w:p>
                    <w:p w14:paraId="494A1BFE" w14:textId="77777777" w:rsidR="00E424BC" w:rsidRDefault="00E424BC" w:rsidP="00E424BC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3B20CD7E" w14:textId="77777777" w:rsidR="00E424BC" w:rsidRDefault="00E424BC" w:rsidP="00E424BC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Voltar – volta para a tela anterior</w:t>
                      </w:r>
                    </w:p>
                    <w:p w14:paraId="74783C07" w14:textId="77777777" w:rsidR="00E424BC" w:rsidRDefault="00E424BC" w:rsidP="00E424BC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pt-BR"/>
        </w:rPr>
        <w:drawing>
          <wp:anchor distT="0" distB="0" distL="0" distR="0" simplePos="0" relativeHeight="6" behindDoc="0" locked="0" layoutInCell="1" allowOverlap="1" wp14:anchorId="27B7CE75" wp14:editId="2080E152">
            <wp:simplePos x="0" y="0"/>
            <wp:positionH relativeFrom="margin">
              <wp:posOffset>232411</wp:posOffset>
            </wp:positionH>
            <wp:positionV relativeFrom="paragraph">
              <wp:posOffset>15240</wp:posOffset>
            </wp:positionV>
            <wp:extent cx="2514600" cy="2872740"/>
            <wp:effectExtent l="0" t="0" r="0" b="3810"/>
            <wp:wrapNone/>
            <wp:docPr id="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101145" w14:textId="3E683382" w:rsidR="00E424BC" w:rsidRDefault="00E424BC" w:rsidP="00E424BC">
      <w:pPr>
        <w:rPr>
          <w:lang w:val="pt-BR"/>
        </w:rPr>
      </w:pPr>
    </w:p>
    <w:p w14:paraId="72072E19" w14:textId="18806AF2" w:rsidR="00E424BC" w:rsidRDefault="00E424BC" w:rsidP="00E424BC">
      <w:pPr>
        <w:rPr>
          <w:lang w:val="pt-BR"/>
        </w:rPr>
      </w:pPr>
    </w:p>
    <w:p w14:paraId="1193951E" w14:textId="0BCE3703" w:rsidR="00E424BC" w:rsidRDefault="00E424BC" w:rsidP="00E424BC">
      <w:pPr>
        <w:rPr>
          <w:lang w:val="pt-BR"/>
        </w:rPr>
      </w:pPr>
    </w:p>
    <w:p w14:paraId="6A9EBBEF" w14:textId="669CA593" w:rsidR="00E424BC" w:rsidRDefault="00E424BC" w:rsidP="00E424BC">
      <w:pPr>
        <w:rPr>
          <w:lang w:val="pt-BR"/>
        </w:rPr>
      </w:pPr>
    </w:p>
    <w:p w14:paraId="2288EBDE" w14:textId="79CD79F6" w:rsidR="00E424BC" w:rsidRDefault="00E424BC" w:rsidP="00E424BC">
      <w:pPr>
        <w:rPr>
          <w:lang w:val="pt-BR"/>
        </w:rPr>
      </w:pPr>
    </w:p>
    <w:p w14:paraId="5ACCDC29" w14:textId="0026EC3D" w:rsidR="00E424BC" w:rsidRDefault="00E424BC" w:rsidP="00E424BC">
      <w:pPr>
        <w:rPr>
          <w:lang w:val="pt-BR"/>
        </w:rPr>
      </w:pPr>
    </w:p>
    <w:p w14:paraId="70417D61" w14:textId="1E28B8E7" w:rsidR="00E424BC" w:rsidRDefault="00E424BC" w:rsidP="00E424BC">
      <w:pPr>
        <w:rPr>
          <w:lang w:val="pt-BR"/>
        </w:rPr>
      </w:pPr>
    </w:p>
    <w:p w14:paraId="493D03CA" w14:textId="44C7309A" w:rsidR="00E424BC" w:rsidRDefault="00E424BC" w:rsidP="00E424BC">
      <w:pPr>
        <w:rPr>
          <w:lang w:val="pt-BR"/>
        </w:rPr>
      </w:pPr>
    </w:p>
    <w:p w14:paraId="28A06414" w14:textId="2C2C2ED4" w:rsidR="00E424BC" w:rsidRDefault="00E424BC" w:rsidP="00E424BC">
      <w:pPr>
        <w:rPr>
          <w:lang w:val="pt-BR"/>
        </w:rPr>
      </w:pPr>
    </w:p>
    <w:p w14:paraId="360D5382" w14:textId="427EEE80" w:rsidR="00E424BC" w:rsidRDefault="00E424BC" w:rsidP="00E424BC">
      <w:pPr>
        <w:rPr>
          <w:lang w:val="pt-BR"/>
        </w:rPr>
      </w:pPr>
    </w:p>
    <w:p w14:paraId="736369CA" w14:textId="47DE583A" w:rsidR="00E424BC" w:rsidRDefault="00E424BC" w:rsidP="00E424BC">
      <w:pPr>
        <w:rPr>
          <w:lang w:val="pt-BR"/>
        </w:rPr>
      </w:pPr>
    </w:p>
    <w:p w14:paraId="37EB8E00" w14:textId="62B3632D" w:rsidR="00E424BC" w:rsidRDefault="00E424BC" w:rsidP="00E424BC">
      <w:pPr>
        <w:rPr>
          <w:lang w:val="pt-BR"/>
        </w:rPr>
      </w:pPr>
    </w:p>
    <w:p w14:paraId="16F092A3" w14:textId="74E9E5F7" w:rsidR="00E424BC" w:rsidRDefault="00E424BC" w:rsidP="00E424BC">
      <w:pPr>
        <w:rPr>
          <w:lang w:val="pt-BR"/>
        </w:rPr>
      </w:pPr>
    </w:p>
    <w:p w14:paraId="07E27089" w14:textId="1503F0DE" w:rsidR="00E424BC" w:rsidRDefault="00E424BC" w:rsidP="00E424BC">
      <w:pPr>
        <w:rPr>
          <w:lang w:val="pt-BR"/>
        </w:rPr>
      </w:pPr>
    </w:p>
    <w:p w14:paraId="533C37DC" w14:textId="4837CA23" w:rsidR="00E424BC" w:rsidRDefault="00E424BC" w:rsidP="00E424BC">
      <w:pPr>
        <w:rPr>
          <w:lang w:val="pt-BR"/>
        </w:rPr>
      </w:pPr>
    </w:p>
    <w:p w14:paraId="1F528B0A" w14:textId="62462780" w:rsidR="00E424BC" w:rsidRDefault="00E424BC" w:rsidP="00E424BC">
      <w:pPr>
        <w:rPr>
          <w:lang w:val="pt-BR"/>
        </w:rPr>
      </w:pPr>
    </w:p>
    <w:p w14:paraId="4C869C50" w14:textId="63277CFB" w:rsidR="00E424BC" w:rsidRDefault="00E424BC" w:rsidP="00E424BC">
      <w:pPr>
        <w:rPr>
          <w:lang w:val="pt-BR"/>
        </w:rPr>
      </w:pPr>
    </w:p>
    <w:p w14:paraId="7CF293CE" w14:textId="011D31E3" w:rsidR="00E424BC" w:rsidRDefault="00E424BC" w:rsidP="00E424BC">
      <w:pPr>
        <w:rPr>
          <w:lang w:val="pt-BR"/>
        </w:rPr>
      </w:pPr>
    </w:p>
    <w:p w14:paraId="580F823E" w14:textId="6B9BA5F1" w:rsidR="00E424BC" w:rsidRDefault="00E424BC" w:rsidP="00E424BC">
      <w:pPr>
        <w:rPr>
          <w:lang w:val="pt-BR"/>
        </w:rPr>
      </w:pPr>
    </w:p>
    <w:p w14:paraId="5212027F" w14:textId="17F6A139" w:rsidR="00E424BC" w:rsidRDefault="00E424BC" w:rsidP="00E424BC">
      <w:pPr>
        <w:rPr>
          <w:lang w:val="pt-BR"/>
        </w:rPr>
      </w:pPr>
    </w:p>
    <w:p w14:paraId="6B93CE70" w14:textId="2DDE5BCB" w:rsidR="00E424BC" w:rsidRPr="00E424BC" w:rsidRDefault="00E424BC" w:rsidP="00E424BC">
      <w:pPr>
        <w:rPr>
          <w:lang w:val="pt-BR"/>
        </w:rPr>
      </w:pPr>
    </w:p>
    <w:p w14:paraId="60B7E7DF" w14:textId="36C83641" w:rsidR="00487F0E" w:rsidRDefault="00487F0E">
      <w:pPr>
        <w:pStyle w:val="Ttulo3"/>
        <w:numPr>
          <w:ilvl w:val="2"/>
          <w:numId w:val="2"/>
        </w:numPr>
        <w:ind w:left="993" w:hanging="596"/>
      </w:pPr>
      <w:r>
        <w:t>Sistema exibe a interface 4</w:t>
      </w:r>
    </w:p>
    <w:p w14:paraId="70959BAC" w14:textId="44A4A385" w:rsidR="005C3BCE" w:rsidRDefault="00487F0E">
      <w:pPr>
        <w:pStyle w:val="Ttulo3"/>
        <w:numPr>
          <w:ilvl w:val="2"/>
          <w:numId w:val="2"/>
        </w:numPr>
        <w:ind w:left="993" w:hanging="596"/>
      </w:pPr>
      <w:r>
        <w:t>Paciente aciona a opção Voltar para Tela</w:t>
      </w:r>
      <w:r w:rsidR="00C15DC7">
        <w:t xml:space="preserve"> Principal</w:t>
      </w:r>
    </w:p>
    <w:p w14:paraId="18A19243" w14:textId="480E428F" w:rsidR="00487F0E" w:rsidRPr="00487F0E" w:rsidRDefault="00487F0E" w:rsidP="00487F0E">
      <w:pPr>
        <w:rPr>
          <w:lang w:val="pt-BR"/>
        </w:rPr>
      </w:pPr>
    </w:p>
    <w:p w14:paraId="3681FBC3" w14:textId="23F5DDAB" w:rsidR="005C3BCE" w:rsidRDefault="005C3BCE">
      <w:pPr>
        <w:ind w:left="397"/>
        <w:rPr>
          <w:lang w:val="pt-BR"/>
        </w:rPr>
      </w:pPr>
    </w:p>
    <w:p w14:paraId="745CA3DD" w14:textId="4059DC3C" w:rsidR="005C3BCE" w:rsidRPr="00E424BC" w:rsidRDefault="00403742" w:rsidP="00E424BC">
      <w:pPr>
        <w:ind w:left="397"/>
        <w:rPr>
          <w:rFonts w:ascii="Arial" w:hAnsi="Arial" w:cs="Arial"/>
          <w:lang w:val="pt-BR"/>
        </w:rPr>
      </w:pPr>
      <w:r w:rsidRPr="00E424BC">
        <w:rPr>
          <w:rFonts w:ascii="Arial" w:hAnsi="Arial" w:cs="Arial"/>
          <w:lang w:val="pt-BR"/>
        </w:rPr>
        <w:t xml:space="preserve">Interface </w:t>
      </w:r>
      <w:r w:rsidR="00E424BC" w:rsidRPr="00E424BC">
        <w:rPr>
          <w:rFonts w:ascii="Arial" w:hAnsi="Arial" w:cs="Arial"/>
          <w:lang w:val="pt-BR"/>
        </w:rPr>
        <w:t>4</w:t>
      </w:r>
    </w:p>
    <w:p w14:paraId="210753C5" w14:textId="2991A5BC" w:rsidR="005C3BCE" w:rsidRDefault="00C15DC7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31EECE93" wp14:editId="254ED49E">
            <wp:simplePos x="0" y="0"/>
            <wp:positionH relativeFrom="column">
              <wp:posOffset>232410</wp:posOffset>
            </wp:positionH>
            <wp:positionV relativeFrom="paragraph">
              <wp:posOffset>148590</wp:posOffset>
            </wp:positionV>
            <wp:extent cx="2600325" cy="2838450"/>
            <wp:effectExtent l="0" t="0" r="952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5 Inteface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3AF25" w14:textId="4C8F1E7E" w:rsidR="00990A58" w:rsidRPr="00E424BC" w:rsidRDefault="00E424BC">
      <w:pPr>
        <w:tabs>
          <w:tab w:val="left" w:pos="8151"/>
        </w:tabs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10AF1A" wp14:editId="10C915B9">
                <wp:simplePos x="0" y="0"/>
                <wp:positionH relativeFrom="column">
                  <wp:posOffset>3099435</wp:posOffset>
                </wp:positionH>
                <wp:positionV relativeFrom="paragraph">
                  <wp:posOffset>15240</wp:posOffset>
                </wp:positionV>
                <wp:extent cx="2522220" cy="2838450"/>
                <wp:effectExtent l="0" t="0" r="19685" b="19050"/>
                <wp:wrapSquare wrapText="bothSides"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6D23E1" w14:textId="3E182279" w:rsidR="00AD331B" w:rsidRDefault="00AD331B" w:rsidP="00AD331B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Inter</w:t>
                            </w:r>
                            <w:bookmarkStart w:id="12" w:name="_GoBack"/>
                            <w:bookmarkEnd w:id="12"/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face responsável </w:t>
                            </w:r>
                            <w:r w:rsidR="00E61967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por exibir a mensagem de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confirmação da consulta</w:t>
                            </w:r>
                            <w:r w:rsidR="00487F0E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e voltar para tela </w:t>
                            </w:r>
                            <w:r w:rsidR="00D74E7D">
                              <w:rPr>
                                <w:rFonts w:ascii="Arial" w:hAnsi="Arial" w:cs="Arial"/>
                                <w:lang w:val="pt-BR"/>
                              </w:rPr>
                              <w:t>principal do sistema</w:t>
                            </w:r>
                            <w:r w:rsidR="006A31A1">
                              <w:rPr>
                                <w:rFonts w:ascii="Arial" w:hAnsi="Arial" w:cs="Arial"/>
                                <w:lang w:val="pt-BR"/>
                              </w:rPr>
                              <w:t>.</w:t>
                            </w:r>
                          </w:p>
                          <w:p w14:paraId="2B785789" w14:textId="4E4CA065" w:rsidR="00AD331B" w:rsidRDefault="00AD331B" w:rsidP="00AD331B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6CB20F6A" w14:textId="77777777" w:rsidR="00E61967" w:rsidRDefault="00E61967" w:rsidP="00AD331B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42C2F20B" w14:textId="591313AD" w:rsidR="00AD331B" w:rsidRDefault="00AD331B" w:rsidP="00AD331B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Voltar</w:t>
                            </w:r>
                            <w:r w:rsidR="00487F0E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para Tela Inicial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– </w:t>
                            </w:r>
                            <w:r w:rsidR="00E61967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Aciona o UC10 – Exibir Tela </w:t>
                            </w:r>
                            <w:r w:rsidR="00C15DC7">
                              <w:rPr>
                                <w:rFonts w:ascii="Arial" w:hAnsi="Arial" w:cs="Arial"/>
                                <w:lang w:val="pt-BR"/>
                              </w:rPr>
                              <w:t>Principal</w:t>
                            </w:r>
                          </w:p>
                          <w:p w14:paraId="4BE6C7C3" w14:textId="77777777" w:rsidR="00C15DC7" w:rsidRDefault="00C15DC7" w:rsidP="00AD331B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4BCC7094" w14:textId="77777777" w:rsidR="00AD331B" w:rsidRDefault="00AD331B" w:rsidP="00AD331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0AF1A" id="_x0000_s1029" style="position:absolute;margin-left:244.05pt;margin-top:1.2pt;width:198.6pt;height:22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" strokeweight=".26mm">
                <v:textbox>
                  <w:txbxContent>
                    <w:p w14:paraId="686D23E1" w14:textId="3E182279" w:rsidR="00AD331B" w:rsidRDefault="00AD331B" w:rsidP="00AD331B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Inter</w:t>
                      </w:r>
                      <w:bookmarkStart w:id="13" w:name="_GoBack"/>
                      <w:bookmarkEnd w:id="13"/>
                      <w:r>
                        <w:rPr>
                          <w:rFonts w:ascii="Arial" w:hAnsi="Arial" w:cs="Arial"/>
                          <w:lang w:val="pt-BR"/>
                        </w:rPr>
                        <w:t xml:space="preserve">face responsável </w:t>
                      </w:r>
                      <w:r w:rsidR="00E61967">
                        <w:rPr>
                          <w:rFonts w:ascii="Arial" w:hAnsi="Arial" w:cs="Arial"/>
                          <w:lang w:val="pt-BR"/>
                        </w:rPr>
                        <w:t xml:space="preserve">por exibir a mensagem de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confirmação da consulta</w:t>
                      </w:r>
                      <w:r w:rsidR="00487F0E">
                        <w:rPr>
                          <w:rFonts w:ascii="Arial" w:hAnsi="Arial" w:cs="Arial"/>
                          <w:lang w:val="pt-BR"/>
                        </w:rPr>
                        <w:t xml:space="preserve"> e voltar para tela </w:t>
                      </w:r>
                      <w:r w:rsidR="00D74E7D">
                        <w:rPr>
                          <w:rFonts w:ascii="Arial" w:hAnsi="Arial" w:cs="Arial"/>
                          <w:lang w:val="pt-BR"/>
                        </w:rPr>
                        <w:t>principal do sistema</w:t>
                      </w:r>
                      <w:r w:rsidR="006A31A1">
                        <w:rPr>
                          <w:rFonts w:ascii="Arial" w:hAnsi="Arial" w:cs="Arial"/>
                          <w:lang w:val="pt-BR"/>
                        </w:rPr>
                        <w:t>.</w:t>
                      </w:r>
                    </w:p>
                    <w:p w14:paraId="2B785789" w14:textId="4E4CA065" w:rsidR="00AD331B" w:rsidRDefault="00AD331B" w:rsidP="00AD331B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6CB20F6A" w14:textId="77777777" w:rsidR="00E61967" w:rsidRDefault="00E61967" w:rsidP="00AD331B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42C2F20B" w14:textId="591313AD" w:rsidR="00AD331B" w:rsidRDefault="00AD331B" w:rsidP="00AD331B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Voltar</w:t>
                      </w:r>
                      <w:r w:rsidR="00487F0E">
                        <w:rPr>
                          <w:rFonts w:ascii="Arial" w:hAnsi="Arial" w:cs="Arial"/>
                          <w:lang w:val="pt-BR"/>
                        </w:rPr>
                        <w:t xml:space="preserve"> para Tela Inicial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– </w:t>
                      </w:r>
                      <w:r w:rsidR="00E61967">
                        <w:rPr>
                          <w:rFonts w:ascii="Arial" w:hAnsi="Arial" w:cs="Arial"/>
                          <w:lang w:val="pt-BR"/>
                        </w:rPr>
                        <w:t xml:space="preserve">Aciona o UC10 – Exibir Tela </w:t>
                      </w:r>
                      <w:r w:rsidR="00C15DC7">
                        <w:rPr>
                          <w:rFonts w:ascii="Arial" w:hAnsi="Arial" w:cs="Arial"/>
                          <w:lang w:val="pt-BR"/>
                        </w:rPr>
                        <w:t>Principal</w:t>
                      </w:r>
                    </w:p>
                    <w:p w14:paraId="4BE6C7C3" w14:textId="77777777" w:rsidR="00C15DC7" w:rsidRDefault="00C15DC7" w:rsidP="00AD331B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4BCC7094" w14:textId="77777777" w:rsidR="00AD331B" w:rsidRDefault="00AD331B" w:rsidP="00AD331B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403742">
        <w:t xml:space="preserve">                                                            </w:t>
      </w:r>
    </w:p>
    <w:p w14:paraId="6DD4FF94" w14:textId="6650E9A5" w:rsidR="00990A58" w:rsidRDefault="00990A58">
      <w:pPr>
        <w:tabs>
          <w:tab w:val="left" w:pos="8151"/>
        </w:tabs>
      </w:pPr>
    </w:p>
    <w:p w14:paraId="6ACAE6FF" w14:textId="086FCE0E" w:rsidR="00990A58" w:rsidRDefault="00990A58">
      <w:pPr>
        <w:tabs>
          <w:tab w:val="left" w:pos="8151"/>
        </w:tabs>
      </w:pPr>
    </w:p>
    <w:p w14:paraId="5458AFC1" w14:textId="0E7C7D61" w:rsidR="00990A58" w:rsidRDefault="00990A58">
      <w:pPr>
        <w:tabs>
          <w:tab w:val="left" w:pos="8151"/>
        </w:tabs>
      </w:pPr>
    </w:p>
    <w:p w14:paraId="6FFA7F9D" w14:textId="30CA8171" w:rsidR="00990A58" w:rsidRDefault="00990A58">
      <w:pPr>
        <w:tabs>
          <w:tab w:val="left" w:pos="8151"/>
        </w:tabs>
      </w:pPr>
    </w:p>
    <w:p w14:paraId="7C57C00D" w14:textId="4D6F9BD9" w:rsidR="00990A58" w:rsidRDefault="00990A58">
      <w:pPr>
        <w:tabs>
          <w:tab w:val="left" w:pos="8151"/>
        </w:tabs>
      </w:pPr>
    </w:p>
    <w:p w14:paraId="4DBAA7AD" w14:textId="77777777" w:rsidR="00990A58" w:rsidRDefault="00990A58">
      <w:pPr>
        <w:tabs>
          <w:tab w:val="left" w:pos="8151"/>
        </w:tabs>
      </w:pPr>
    </w:p>
    <w:sectPr w:rsidR="00990A58">
      <w:headerReference w:type="default" r:id="rId12"/>
      <w:footerReference w:type="default" r:id="rId13"/>
      <w:pgSz w:w="12240" w:h="15840"/>
      <w:pgMar w:top="1701" w:right="1134" w:bottom="1418" w:left="1134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1943E" w14:textId="77777777" w:rsidR="00403742" w:rsidRDefault="00403742">
      <w:pPr>
        <w:spacing w:line="240" w:lineRule="auto"/>
      </w:pPr>
      <w:r>
        <w:separator/>
      </w:r>
    </w:p>
  </w:endnote>
  <w:endnote w:type="continuationSeparator" w:id="0">
    <w:p w14:paraId="0BC7629B" w14:textId="77777777" w:rsidR="00403742" w:rsidRDefault="00403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Look w:val="0000" w:firstRow="0" w:lastRow="0" w:firstColumn="0" w:lastColumn="0" w:noHBand="0" w:noVBand="0"/>
    </w:tblPr>
    <w:tblGrid>
      <w:gridCol w:w="2942"/>
      <w:gridCol w:w="3382"/>
      <w:gridCol w:w="3162"/>
    </w:tblGrid>
    <w:tr w:rsidR="005C3BCE" w14:paraId="4D8DB107" w14:textId="77777777">
      <w:trPr>
        <w:trHeight w:val="426"/>
      </w:trPr>
      <w:tc>
        <w:tcPr>
          <w:tcW w:w="2942" w:type="dxa"/>
          <w:shd w:val="clear" w:color="auto" w:fill="auto"/>
        </w:tcPr>
        <w:p w14:paraId="012130BC" w14:textId="77777777" w:rsidR="005C3BCE" w:rsidRDefault="005C3BCE">
          <w:pPr>
            <w:ind w:right="360"/>
            <w:rPr>
              <w:sz w:val="24"/>
              <w:szCs w:val="24"/>
            </w:rPr>
          </w:pPr>
        </w:p>
      </w:tc>
      <w:tc>
        <w:tcPr>
          <w:tcW w:w="3382" w:type="dxa"/>
          <w:shd w:val="clear" w:color="auto" w:fill="auto"/>
        </w:tcPr>
        <w:p w14:paraId="71574CEC" w14:textId="77777777" w:rsidR="005C3BCE" w:rsidRDefault="0040374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Sistema </w:t>
          </w:r>
          <w:proofErr w:type="spellStart"/>
          <w:r>
            <w:rPr>
              <w:lang w:val="pt-BR"/>
            </w:rPr>
            <w:t>UnitàMedica</w:t>
          </w:r>
          <w:proofErr w:type="spellEnd"/>
          <w:r>
            <w:rPr>
              <w:lang w:val="pt-BR"/>
            </w:rPr>
            <w:t xml:space="preserve"> – 2019</w:t>
          </w:r>
        </w:p>
      </w:tc>
      <w:tc>
        <w:tcPr>
          <w:tcW w:w="3162" w:type="dxa"/>
          <w:shd w:val="clear" w:color="auto" w:fill="auto"/>
        </w:tcPr>
        <w:p w14:paraId="3D2EF585" w14:textId="77777777" w:rsidR="005C3BCE" w:rsidRDefault="0040374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4FCD3ED8" w14:textId="77777777" w:rsidR="005C3BCE" w:rsidRDefault="005C3B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4D559" w14:textId="77777777" w:rsidR="00403742" w:rsidRDefault="00403742">
      <w:pPr>
        <w:spacing w:line="240" w:lineRule="auto"/>
      </w:pPr>
      <w:r>
        <w:separator/>
      </w:r>
    </w:p>
  </w:footnote>
  <w:footnote w:type="continuationSeparator" w:id="0">
    <w:p w14:paraId="05B21380" w14:textId="77777777" w:rsidR="00403742" w:rsidRDefault="00403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Look w:val="0000" w:firstRow="0" w:lastRow="0" w:firstColumn="0" w:lastColumn="0" w:noHBand="0" w:noVBand="0"/>
    </w:tblPr>
    <w:tblGrid>
      <w:gridCol w:w="9558"/>
    </w:tblGrid>
    <w:tr w:rsidR="005C3BCE" w14:paraId="37046245" w14:textId="77777777">
      <w:tc>
        <w:tcPr>
          <w:tcW w:w="955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7C53D44C" w14:textId="77777777" w:rsidR="005C3BCE" w:rsidRDefault="00403742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Projeto </w:t>
          </w:r>
          <w:proofErr w:type="spellStart"/>
          <w:r>
            <w:rPr>
              <w:lang w:val="pt-BR"/>
            </w:rPr>
            <w:t>UnitàMedica</w:t>
          </w:r>
          <w:proofErr w:type="spellEnd"/>
        </w:p>
      </w:tc>
    </w:tr>
    <w:tr w:rsidR="005C3BCE" w14:paraId="6CC6E325" w14:textId="77777777">
      <w:tc>
        <w:tcPr>
          <w:tcW w:w="955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3E3AB1E1" w14:textId="77777777" w:rsidR="005C3BCE" w:rsidRDefault="00403742">
          <w:r>
            <w:rPr>
              <w:lang w:val="pt-BR"/>
            </w:rPr>
            <w:t>Especificação de Caso de Uso: UC5 – Agendar Consulta Médica</w:t>
          </w:r>
        </w:p>
      </w:tc>
    </w:tr>
  </w:tbl>
  <w:p w14:paraId="2504FD8D" w14:textId="77777777" w:rsidR="005C3BCE" w:rsidRDefault="005C3B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AA6"/>
    <w:multiLevelType w:val="multilevel"/>
    <w:tmpl w:val="142AEF78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981"/>
        </w:tabs>
        <w:ind w:left="3261" w:firstLine="0"/>
      </w:pPr>
      <w:rPr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BB20D22"/>
    <w:multiLevelType w:val="multilevel"/>
    <w:tmpl w:val="173CCBD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643"/>
        </w:tabs>
        <w:ind w:left="283" w:firstLine="0"/>
      </w:pPr>
      <w:rPr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3981"/>
        </w:tabs>
        <w:ind w:left="3261" w:firstLine="0"/>
      </w:pPr>
      <w:rPr>
        <w:b w:val="0"/>
        <w:i/>
        <w:sz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43211265"/>
    <w:multiLevelType w:val="multilevel"/>
    <w:tmpl w:val="A7C4AF3E"/>
    <w:lvl w:ilvl="0">
      <w:start w:val="1"/>
      <w:numFmt w:val="decimal"/>
      <w:lvlText w:val="%1."/>
      <w:lvlJc w:val="left"/>
      <w:pPr>
        <w:ind w:left="0" w:firstLine="0"/>
      </w:pPr>
      <w:rPr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43"/>
        </w:tabs>
        <w:ind w:left="283" w:firstLine="0"/>
      </w:pPr>
      <w:rPr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3981"/>
        </w:tabs>
        <w:ind w:left="3261" w:firstLine="0"/>
      </w:pPr>
      <w:rPr>
        <w:b w:val="0"/>
        <w:i/>
        <w:sz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CE"/>
    <w:rsid w:val="00376985"/>
    <w:rsid w:val="00403742"/>
    <w:rsid w:val="00487F0E"/>
    <w:rsid w:val="005C3BCE"/>
    <w:rsid w:val="006A31A1"/>
    <w:rsid w:val="006A461A"/>
    <w:rsid w:val="0074291D"/>
    <w:rsid w:val="00800D80"/>
    <w:rsid w:val="00990A58"/>
    <w:rsid w:val="00AD331B"/>
    <w:rsid w:val="00C15DC7"/>
    <w:rsid w:val="00D74E7D"/>
    <w:rsid w:val="00E424BC"/>
    <w:rsid w:val="00E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92A8"/>
  <w15:docId w15:val="{1C8A0DD6-BD1E-4C55-AD6A-F7E214DC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792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  <w:rsid w:val="00967929"/>
  </w:style>
  <w:style w:type="character" w:customStyle="1" w:styleId="FootnoteCharacters">
    <w:name w:val="Footnote Characters"/>
    <w:semiHidden/>
    <w:qFormat/>
    <w:rsid w:val="00967929"/>
    <w:rPr>
      <w:sz w:val="20"/>
      <w:szCs w:val="20"/>
      <w:vertAlign w:val="superscript"/>
    </w:rPr>
  </w:style>
  <w:style w:type="character" w:customStyle="1" w:styleId="FootnoteAnchor">
    <w:name w:val="Footnote Anchor"/>
    <w:rPr>
      <w:sz w:val="20"/>
      <w:szCs w:val="20"/>
      <w:vertAlign w:val="superscript"/>
    </w:rPr>
  </w:style>
  <w:style w:type="character" w:customStyle="1" w:styleId="InternetLink">
    <w:name w:val="Internet Link"/>
    <w:rsid w:val="00967929"/>
    <w:rPr>
      <w:color w:val="0000FF"/>
      <w:u w:val="single"/>
    </w:rPr>
  </w:style>
  <w:style w:type="character" w:customStyle="1" w:styleId="tw4winNone">
    <w:name w:val="tw4winNone"/>
    <w:basedOn w:val="Fontepargpadro"/>
    <w:qFormat/>
    <w:rsid w:val="00967929"/>
  </w:style>
  <w:style w:type="character" w:customStyle="1" w:styleId="tw4winExternal">
    <w:name w:val="tw4winExternal"/>
    <w:qFormat/>
    <w:rsid w:val="00967929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967929"/>
    <w:rPr>
      <w:rFonts w:ascii="Courier New" w:hAnsi="Courier New"/>
      <w:color w:val="FF0000"/>
    </w:rPr>
  </w:style>
  <w:style w:type="character" w:customStyle="1" w:styleId="tw4winMark">
    <w:name w:val="tw4winMark"/>
    <w:qFormat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sid w:val="00967929"/>
    <w:rPr>
      <w:color w:val="0000FF"/>
    </w:rPr>
  </w:style>
  <w:style w:type="character" w:customStyle="1" w:styleId="tw4winPopup">
    <w:name w:val="tw4winPopup"/>
    <w:qFormat/>
    <w:rsid w:val="00967929"/>
    <w:rPr>
      <w:rFonts w:ascii="Courier New" w:hAnsi="Courier New"/>
      <w:color w:val="008000"/>
    </w:rPr>
  </w:style>
  <w:style w:type="character" w:customStyle="1" w:styleId="tw4winJump">
    <w:name w:val="tw4winJump"/>
    <w:qFormat/>
    <w:rsid w:val="00967929"/>
    <w:rPr>
      <w:rFonts w:ascii="Courier New" w:hAnsi="Courier New"/>
      <w:color w:val="008080"/>
    </w:rPr>
  </w:style>
  <w:style w:type="character" w:customStyle="1" w:styleId="DONOTTRANSLATE">
    <w:name w:val="DO_NOT_TRANSLATE"/>
    <w:qFormat/>
    <w:rsid w:val="00967929"/>
    <w:rPr>
      <w:rFonts w:ascii="Courier New" w:hAnsi="Courier New"/>
      <w:color w:val="800000"/>
    </w:rPr>
  </w:style>
  <w:style w:type="character" w:styleId="HiperlinkVisitado">
    <w:name w:val="FollowedHyperlink"/>
    <w:qFormat/>
    <w:rsid w:val="00967929"/>
    <w:rPr>
      <w:color w:val="800080"/>
      <w:u w:val="single"/>
    </w:rPr>
  </w:style>
  <w:style w:type="character" w:customStyle="1" w:styleId="TextodebaloChar">
    <w:name w:val="Texto de balão Char"/>
    <w:basedOn w:val="Fontepargpadro"/>
    <w:link w:val="Textodebalo"/>
    <w:qFormat/>
    <w:rsid w:val="00BB01DB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qFormat/>
    <w:rPr>
      <w:b/>
      <w:i w:val="0"/>
      <w:sz w:val="20"/>
    </w:rPr>
  </w:style>
  <w:style w:type="character" w:customStyle="1" w:styleId="ListLabel2">
    <w:name w:val="ListLabel 2"/>
    <w:qFormat/>
    <w:rPr>
      <w:b w:val="0"/>
      <w:i/>
      <w:sz w:val="20"/>
    </w:rPr>
  </w:style>
  <w:style w:type="character" w:customStyle="1" w:styleId="ListLabel3">
    <w:name w:val="ListLabel 3"/>
    <w:qFormat/>
    <w:rPr>
      <w:b/>
      <w:i w:val="0"/>
      <w:sz w:val="20"/>
    </w:rPr>
  </w:style>
  <w:style w:type="character" w:customStyle="1" w:styleId="ListLabel4">
    <w:name w:val="ListLabel 4"/>
    <w:qFormat/>
    <w:rPr>
      <w:b w:val="0"/>
      <w:i/>
      <w:sz w:val="20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aragraph2">
    <w:name w:val="Paragraph2"/>
    <w:basedOn w:val="Normal"/>
    <w:qFormat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qFormat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rsid w:val="00967929"/>
    <w:pPr>
      <w:keepLines/>
      <w:spacing w:after="1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qFormat/>
    <w:rsid w:val="00967929"/>
    <w:pPr>
      <w:ind w:left="720" w:hanging="432"/>
    </w:pPr>
  </w:style>
  <w:style w:type="paragraph" w:customStyle="1" w:styleId="Bullet2">
    <w:name w:val="Bullet2"/>
    <w:basedOn w:val="Normal"/>
    <w:qFormat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qFormat/>
    <w:rsid w:val="00967929"/>
    <w:pPr>
      <w:shd w:val="clear" w:color="auto" w:fill="000080"/>
    </w:p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967929"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967929"/>
    <w:pPr>
      <w:widowControl/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qFormat/>
    <w:rsid w:val="00967929"/>
    <w:pPr>
      <w:spacing w:after="120"/>
      <w:ind w:left="720"/>
    </w:pPr>
    <w:rPr>
      <w:i/>
      <w:iCs/>
      <w:color w:val="0000FF"/>
    </w:rPr>
  </w:style>
  <w:style w:type="paragraph" w:styleId="NormalWeb">
    <w:name w:val="Normal (Web)"/>
    <w:basedOn w:val="Normal"/>
    <w:qFormat/>
    <w:rsid w:val="00967929"/>
    <w:pPr>
      <w:widowControl/>
      <w:spacing w:before="100" w:after="100" w:line="240" w:lineRule="auto"/>
    </w:pPr>
  </w:style>
  <w:style w:type="paragraph" w:customStyle="1" w:styleId="NumeracaoPassos">
    <w:name w:val="NumeracaoPassos"/>
    <w:basedOn w:val="Normal"/>
    <w:qFormat/>
    <w:rsid w:val="00967929"/>
  </w:style>
  <w:style w:type="paragraph" w:styleId="Textodebalo">
    <w:name w:val="Balloon Text"/>
    <w:basedOn w:val="Normal"/>
    <w:link w:val="TextodebaloChar"/>
    <w:qFormat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rsid w:val="005E5525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47D55-39B2-43DA-AD57-9BA74B1E5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dc:description/>
  <cp:lastModifiedBy>pedro.henrique</cp:lastModifiedBy>
  <cp:revision>17</cp:revision>
  <cp:lastPrinted>2006-04-06T17:03:00Z</cp:lastPrinted>
  <dcterms:created xsi:type="dcterms:W3CDTF">2019-04-16T19:46:00Z</dcterms:created>
  <dcterms:modified xsi:type="dcterms:W3CDTF">2019-06-04T15:33:00Z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Locadora Passatempo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